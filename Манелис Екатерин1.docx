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5E8" w:rsidRDefault="006C35E8" w:rsidP="006C35E8">
      <w:pPr>
        <w:jc w:val="both"/>
        <w:rPr>
          <w:caps/>
        </w:rPr>
        <w:sectPr w:rsidR="006C35E8" w:rsidSect="006C35E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51" w:bottom="2211" w:left="1151" w:header="1395" w:footer="578" w:gutter="0"/>
          <w:cols w:num="2" w:space="720"/>
          <w:titlePg/>
          <w:docGrid w:linePitch="360"/>
        </w:sectPr>
      </w:pPr>
    </w:p>
    <w:p w:rsidR="006C35E8" w:rsidRDefault="006C35E8" w:rsidP="006C35E8">
      <w:pPr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3"/>
        <w:gridCol w:w="6681"/>
      </w:tblGrid>
      <w:tr w:rsidR="00C420C8" w:rsidRPr="00791207" w:rsidTr="006C35E8">
        <w:tc>
          <w:tcPr>
            <w:tcW w:w="2923" w:type="dxa"/>
          </w:tcPr>
          <w:p w:rsidR="00C420C8" w:rsidRPr="00791207" w:rsidRDefault="000025B4" w:rsidP="003856C9">
            <w:pPr>
              <w:pStyle w:val="1"/>
            </w:pPr>
            <w:r>
              <w:t>Манелис</w:t>
            </w:r>
            <w:r>
              <w:rPr>
                <w:lang w:val="en-US"/>
              </w:rPr>
              <w:t xml:space="preserve"> </w:t>
            </w:r>
            <w:r>
              <w:t>Екатерина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35160E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ujw82fxQAAIRyAAAOAAAAAAAAAAAA&#10;AAAAAC4CAABkcnMvZTJvRG9jLnhtbFBLAQItABQABgAIAAAAIQBoRxvQ2AAAAAMBAAAPAAAAAAAA&#10;AAAAAAAAANkWAABkcnMvZG93bnJldi54bWxQSwUGAAAAAAQABADzAAAA3hcAAAAA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0025B4" w:rsidRDefault="006A16B2" w:rsidP="00441EB9">
            <w:pPr>
              <w:pStyle w:val="31"/>
              <w:rPr>
                <w:lang w:val="en-US"/>
              </w:rPr>
            </w:pPr>
            <w:r>
              <w:t>1234567</w:t>
            </w:r>
            <w:r w:rsidR="000025B4">
              <w:rPr>
                <w:lang w:val="en-US"/>
              </w:rPr>
              <w:t>@gmai.com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ECE96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phy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QkTxqYclAAD93gAADgAAAAAAAAAAAAAAAAAuAgAAZHJzL2Uyb0RvYy54bWxQSwECLQAU&#10;AAYACAAAACEAaEcb0NgAAAADAQAADwAAAAAAAAAAAAAAAADhJwAAZHJzL2Rvd25yZXYueG1sUEsF&#10;BgAAAAAEAAQA8wAAAOYoAAAAAA=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6A16B2" w:rsidRDefault="000025B4" w:rsidP="00441EB9">
            <w:pPr>
              <w:pStyle w:val="31"/>
            </w:pPr>
            <w:r>
              <w:rPr>
                <w:lang w:val="en-US"/>
              </w:rPr>
              <w:t>+7(</w:t>
            </w:r>
            <w:r w:rsidR="006A16B2">
              <w:t>000</w:t>
            </w:r>
            <w:r>
              <w:rPr>
                <w:lang w:val="en-US"/>
              </w:rPr>
              <w:t>)1</w:t>
            </w:r>
            <w:r w:rsidR="006A16B2">
              <w:t>23</w:t>
            </w:r>
            <w:r>
              <w:rPr>
                <w:lang w:val="en-US"/>
              </w:rPr>
              <w:t>-</w:t>
            </w:r>
            <w:r w:rsidR="006A16B2">
              <w:t>45</w:t>
            </w:r>
            <w:r>
              <w:rPr>
                <w:lang w:val="en-US"/>
              </w:rPr>
              <w:t>-</w:t>
            </w:r>
            <w:r w:rsidR="006A16B2">
              <w:t>67</w:t>
            </w:r>
          </w:p>
          <w:p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Группа 31" title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Полилиния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Полилиния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78EC18" id="Группа 31" o:spid="_x0000_s1026" alt="Название: 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JMb0XMfGQAAiowAAA4AAAAAAAAAAAAAAAAALgIAAGRycy9l&#10;Mm9Eb2MueG1sUEsBAi0AFAAGAAgAAAAhAGhHG9DYAAAAAwEAAA8AAAAAAAAAAAAAAAAAeRsAAGRy&#10;cy9kb3ducmV2LnhtbFBLBQYAAAAABAAEAPMAAAB+HAAAAAA=&#10;">
                      <v:shape id="Полилиния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6A16B2" w:rsidRDefault="000025B4" w:rsidP="00441EB9">
            <w:pPr>
              <w:pStyle w:val="31"/>
            </w:pPr>
            <w:r w:rsidRPr="000025B4">
              <w:rPr>
                <w:lang w:val="en-US"/>
              </w:rPr>
              <w:t>vk.com/</w:t>
            </w:r>
            <w:r w:rsidR="006A16B2">
              <w:t>1234567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3"/>
            </w:tblGrid>
            <w:tr w:rsidR="00C420C8" w:rsidRPr="0079120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791207" w:rsidRDefault="00C420C8" w:rsidP="00441EB9">
                  <w:pPr>
                    <w:pStyle w:val="31"/>
                    <w:rPr>
                      <w:rFonts w:eastAsiaTheme="minorHAnsi" w:cstheme="minorBidi"/>
                      <w:szCs w:val="18"/>
                    </w:rPr>
                  </w:pPr>
                </w:p>
              </w:tc>
            </w:tr>
            <w:tr w:rsidR="00C420C8" w:rsidRPr="0079120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791207" w:rsidRDefault="00870906" w:rsidP="002C77B9">
                  <w:pPr>
                    <w:pStyle w:val="31"/>
                  </w:pPr>
                  <w:r>
                    <w:t>Достижения</w:t>
                  </w:r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99E0502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hBgIAACEEAAAOAAAAZHJzL2Uyb0RvYy54bWysU81uEzEQviPxDpbvZHeD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IrFkh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6A16B2" w:rsidRDefault="006A16B2" w:rsidP="00D11C4D">
                  <w:r>
                    <w:t xml:space="preserve">3 диплома об окончании летних языковых практик в Великобритании и на Мальте на уровне </w:t>
                  </w:r>
                  <w:r>
                    <w:rPr>
                      <w:lang w:val="en-US"/>
                    </w:rPr>
                    <w:t>B</w:t>
                  </w:r>
                  <w:r w:rsidRPr="006A16B2">
                    <w:t>2+/</w:t>
                  </w:r>
                  <w:r>
                    <w:rPr>
                      <w:lang w:val="en-US"/>
                    </w:rPr>
                    <w:t>C</w:t>
                  </w:r>
                  <w:r w:rsidRPr="006A16B2">
                    <w:t>1</w:t>
                  </w:r>
                </w:p>
              </w:tc>
            </w:tr>
            <w:tr w:rsidR="00C420C8" w:rsidRPr="0079120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791207" w:rsidRDefault="00712B8D" w:rsidP="0043426C">
                  <w:pPr>
                    <w:pStyle w:val="31"/>
                  </w:pPr>
                  <w:sdt>
                    <w:sdtPr>
                      <w:alias w:val="Навыки:"/>
                      <w:tag w:val="Навыки:"/>
                      <w:id w:val="1490835561"/>
                      <w:placeholder>
                        <w:docPart w:val="B0200607652244929255EFB20C8197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Навыки</w:t>
                      </w:r>
                    </w:sdtContent>
                  </w:sdt>
                </w:p>
                <w:p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Прямая соединительная линия 84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87D6E22" id="Прямая соединительная линия 84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9RBgIAACEEAAAOAAAAZHJzL2Uyb0RvYy54bWysU81uEzEQviPxDpbvZHcj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AXZ/9R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6A16B2" w:rsidP="0046346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Adobe Photoshop CS5</w:t>
                  </w:r>
                </w:p>
                <w:p w:rsidR="006A16B2" w:rsidRDefault="006A16B2" w:rsidP="00463463">
                  <w:r>
                    <w:t>Синхронный перевод</w:t>
                  </w:r>
                </w:p>
                <w:p w:rsidR="006A16B2" w:rsidRPr="006A16B2" w:rsidRDefault="006A16B2" w:rsidP="00463463">
                  <w:r>
                    <w:t>Перевод документов</w:t>
                  </w:r>
                </w:p>
              </w:tc>
            </w:tr>
          </w:tbl>
          <w:p w:rsidR="00C420C8" w:rsidRPr="00791207" w:rsidRDefault="00C420C8" w:rsidP="003856C9"/>
        </w:tc>
        <w:tc>
          <w:tcPr>
            <w:tcW w:w="6681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681"/>
            </w:tblGrid>
            <w:tr w:rsidR="00C420C8" w:rsidRPr="0079120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870906" w:rsidP="00D80A8B">
                  <w:pPr>
                    <w:pStyle w:val="21"/>
                  </w:pPr>
                  <w:r>
                    <w:t>Владение иностранными языками</w:t>
                  </w:r>
                </w:p>
                <w:p w:rsidR="006C35E8" w:rsidRPr="006C35E8" w:rsidRDefault="006C35E8" w:rsidP="006C35E8">
                  <w:pPr>
                    <w:pStyle w:val="affff3"/>
                    <w:numPr>
                      <w:ilvl w:val="0"/>
                      <w:numId w:val="11"/>
                    </w:numPr>
                    <w:jc w:val="left"/>
                    <w:rPr>
                      <w:b/>
                    </w:rPr>
                  </w:pPr>
                  <w:r w:rsidRPr="006C35E8">
                    <w:rPr>
                      <w:caps/>
                    </w:rPr>
                    <w:t>Русский</w:t>
                  </w:r>
                </w:p>
                <w:p w:rsidR="006A16B2" w:rsidRPr="006A16B2" w:rsidRDefault="006C35E8" w:rsidP="006A16B2">
                  <w:pPr>
                    <w:pStyle w:val="affff3"/>
                    <w:numPr>
                      <w:ilvl w:val="0"/>
                      <w:numId w:val="11"/>
                    </w:numPr>
                    <w:jc w:val="left"/>
                    <w:rPr>
                      <w:b/>
                    </w:rPr>
                  </w:pPr>
                  <w:r w:rsidRPr="006C35E8">
                    <w:rPr>
                      <w:caps/>
                    </w:rPr>
                    <w:t xml:space="preserve"> английский </w:t>
                  </w:r>
                </w:p>
                <w:p w:rsidR="006A16B2" w:rsidRPr="006A16B2" w:rsidRDefault="006C35E8" w:rsidP="006A16B2">
                  <w:pPr>
                    <w:pStyle w:val="affff3"/>
                    <w:numPr>
                      <w:ilvl w:val="0"/>
                      <w:numId w:val="11"/>
                    </w:numPr>
                    <w:jc w:val="left"/>
                    <w:rPr>
                      <w:b/>
                    </w:rPr>
                  </w:pPr>
                  <w:r w:rsidRPr="006A16B2">
                    <w:rPr>
                      <w:caps/>
                    </w:rPr>
                    <w:t>француский</w:t>
                  </w:r>
                  <w:r w:rsidR="006A16B2">
                    <w:rPr>
                      <w:caps/>
                    </w:rPr>
                    <w:t xml:space="preserve"> </w:t>
                  </w:r>
                </w:p>
                <w:p w:rsidR="006A16B2" w:rsidRPr="006A16B2" w:rsidRDefault="006C35E8" w:rsidP="006A16B2">
                  <w:pPr>
                    <w:pStyle w:val="affff3"/>
                    <w:numPr>
                      <w:ilvl w:val="0"/>
                      <w:numId w:val="11"/>
                    </w:numPr>
                    <w:jc w:val="left"/>
                    <w:rPr>
                      <w:b/>
                    </w:rPr>
                  </w:pPr>
                  <w:r w:rsidRPr="006A16B2">
                    <w:rPr>
                      <w:caps/>
                    </w:rPr>
                    <w:t xml:space="preserve">испанский </w:t>
                  </w:r>
                </w:p>
                <w:p w:rsidR="00870906" w:rsidRPr="006A16B2" w:rsidRDefault="006C35E8" w:rsidP="006A16B2">
                  <w:pPr>
                    <w:pStyle w:val="affff3"/>
                    <w:numPr>
                      <w:ilvl w:val="0"/>
                      <w:numId w:val="11"/>
                    </w:numPr>
                    <w:jc w:val="left"/>
                    <w:rPr>
                      <w:b/>
                    </w:rPr>
                  </w:pPr>
                  <w:r w:rsidRPr="006A16B2">
                    <w:rPr>
                      <w:caps/>
                    </w:rPr>
                    <w:t>латынь</w:t>
                  </w:r>
                </w:p>
                <w:p w:rsidR="006C35E8" w:rsidRDefault="006C35E8" w:rsidP="00870906">
                  <w:pPr>
                    <w:jc w:val="left"/>
                    <w:rPr>
                      <w:b/>
                    </w:rPr>
                  </w:pPr>
                </w:p>
                <w:p w:rsidR="006C35E8" w:rsidRDefault="006C35E8" w:rsidP="00870906">
                  <w:pPr>
                    <w:jc w:val="left"/>
                    <w:rPr>
                      <w:b/>
                    </w:rPr>
                  </w:pPr>
                </w:p>
                <w:p w:rsidR="006C35E8" w:rsidRPr="00870906" w:rsidRDefault="006C35E8" w:rsidP="00870906">
                  <w:pPr>
                    <w:jc w:val="left"/>
                    <w:rPr>
                      <w:b/>
                    </w:rPr>
                  </w:pPr>
                </w:p>
              </w:tc>
            </w:tr>
            <w:tr w:rsidR="00C420C8" w:rsidRPr="00791207" w:rsidTr="00791207">
              <w:trPr>
                <w:trHeight w:val="4706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91207" w:rsidRDefault="00712B8D" w:rsidP="008F6337">
                  <w:pPr>
                    <w:pStyle w:val="21"/>
                  </w:pPr>
                  <w:sdt>
                    <w:sdtPr>
                      <w:alias w:val="Образование:"/>
                      <w:tag w:val="Образование:"/>
                      <w:id w:val="1349516922"/>
                      <w:placeholder>
                        <w:docPart w:val="71B7C5F40D9342D3AB31E834BE5681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:rsidR="00C420C8" w:rsidRPr="00791207" w:rsidRDefault="00D80A8B" w:rsidP="002B3890">
                  <w:pPr>
                    <w:pStyle w:val="41"/>
                  </w:pPr>
                  <w:r>
                    <w:t>бакалавриат / 2017-2021</w:t>
                  </w:r>
                </w:p>
                <w:p w:rsidR="00C420C8" w:rsidRPr="00791207" w:rsidRDefault="00D80A8B" w:rsidP="007B2F5C">
                  <w:pPr>
                    <w:pStyle w:val="51"/>
                  </w:pPr>
                  <w:r>
                    <w:t>Высшая Школа Экономики</w:t>
                  </w:r>
                </w:p>
                <w:p w:rsidR="00C420C8" w:rsidRPr="00791207" w:rsidRDefault="00D80A8B" w:rsidP="007B2F5C">
                  <w:r>
                    <w:t xml:space="preserve">Факультет иностранных языков и </w:t>
                  </w:r>
                  <w:r w:rsidR="00870906">
                    <w:t>медиа коммуникации</w:t>
                  </w:r>
                </w:p>
              </w:tc>
            </w:tr>
            <w:tr w:rsidR="00C420C8" w:rsidRPr="0079120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791207" w:rsidRDefault="00712B8D" w:rsidP="008F6337">
                  <w:pPr>
                    <w:pStyle w:val="21"/>
                  </w:pPr>
                  <w:sdt>
                    <w:sdtPr>
                      <w:alias w:val="Опыт общественной работы или руководства:"/>
                      <w:tag w:val="Опыт общественной работы или руководства:"/>
                      <w:id w:val="-1093778966"/>
                      <w:placeholder>
                        <w:docPart w:val="A65C0E9E8DCA4BEB917DB0EC2FE8E3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91207">
                        <w:rPr>
                          <w:lang w:bidi="ru-RU"/>
                        </w:rPr>
                        <w:t>Опыт общественной работы или руководства</w:t>
                      </w:r>
                    </w:sdtContent>
                  </w:sdt>
                </w:p>
                <w:p w:rsidR="00C420C8" w:rsidRPr="006A16B2" w:rsidRDefault="006A16B2" w:rsidP="008F6337">
                  <w:r>
                    <w:t xml:space="preserve">Стажер компании </w:t>
                  </w:r>
                  <w:proofErr w:type="spellStart"/>
                  <w:r>
                    <w:rPr>
                      <w:lang w:val="en-US"/>
                    </w:rPr>
                    <w:t>ContActive</w:t>
                  </w:r>
                  <w:proofErr w:type="spellEnd"/>
                  <w:r w:rsidRPr="006A16B2">
                    <w:t xml:space="preserve"> </w:t>
                  </w:r>
                  <w:r>
                    <w:t xml:space="preserve">по направлению пиара и связей с общественностью </w:t>
                  </w:r>
                  <w:bookmarkStart w:id="0" w:name="_GoBack"/>
                  <w:bookmarkEnd w:id="0"/>
                </w:p>
              </w:tc>
            </w:tr>
          </w:tbl>
          <w:p w:rsidR="00C420C8" w:rsidRPr="00791207" w:rsidRDefault="00C420C8" w:rsidP="003856C9"/>
        </w:tc>
      </w:tr>
    </w:tbl>
    <w:p w:rsidR="003F5FDB" w:rsidRPr="00791207" w:rsidRDefault="003F5FDB" w:rsidP="00841714">
      <w:pPr>
        <w:pStyle w:val="ab"/>
      </w:pPr>
    </w:p>
    <w:sectPr w:rsidR="003F5FDB" w:rsidRPr="00791207" w:rsidSect="006C35E8">
      <w:type w:val="continuous"/>
      <w:pgSz w:w="11906" w:h="16838" w:code="9"/>
      <w:pgMar w:top="1985" w:right="1151" w:bottom="2211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B8D" w:rsidRDefault="00712B8D" w:rsidP="003856C9">
      <w:pPr>
        <w:spacing w:after="0" w:line="240" w:lineRule="auto"/>
      </w:pPr>
      <w:r>
        <w:separator/>
      </w:r>
    </w:p>
  </w:endnote>
  <w:endnote w:type="continuationSeparator" w:id="0">
    <w:p w:rsidR="00712B8D" w:rsidRDefault="00712B8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401986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aDkXtDkaAAB9tAAADgAAAAAAAAAAAAAAAAAuAgAAZHJzL2Uy&#10;b0RvYy54bWxQSwECLQAUAAYACAAAACEAc7c4/NoAAAAFAQAADwAAAAAAAAAAAAAAAACTHAAAZHJz&#10;L2Rvd25yZXYueG1sUEsFBgAAAAAEAAQA8wAAAJodAAAAAA=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6A16B2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5E8" w:rsidRDefault="006C35E8">
    <w:pPr>
      <w:pStyle w:val="a7"/>
    </w:pPr>
  </w:p>
  <w:p w:rsidR="006C35E8" w:rsidRDefault="006C35E8">
    <w:pPr>
      <w:pStyle w:val="a7"/>
    </w:pPr>
  </w:p>
  <w:p w:rsidR="006C35E8" w:rsidRDefault="006C35E8">
    <w:pPr>
      <w:pStyle w:val="a7"/>
    </w:pPr>
  </w:p>
  <w:p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0C10A19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th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L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Ar+N/4thoAAH+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B8D" w:rsidRDefault="00712B8D" w:rsidP="003856C9">
      <w:pPr>
        <w:spacing w:after="0" w:line="240" w:lineRule="auto"/>
      </w:pPr>
      <w:r>
        <w:separator/>
      </w:r>
    </w:p>
  </w:footnote>
  <w:footnote w:type="continuationSeparator" w:id="0">
    <w:p w:rsidR="00712B8D" w:rsidRDefault="00712B8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8714BA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o2KRcAAGi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JgZSjYpFwAAaK0AAA4AAAAAAAAA&#10;AAAAAAAALgIAAGRycy9lMm9Eb2MueG1sUEsBAi0AFAAGAAgAAAAhAEzxCuXcAAAABQEAAA8AAAAA&#10;AAAAAAAAAAAAgxkAAGRycy9kb3ducmV2LnhtbFBLBQYAAAAABAAEAPMAAACM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E64EA2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04637"/>
    <w:multiLevelType w:val="hybridMultilevel"/>
    <w:tmpl w:val="F4726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B4"/>
    <w:rsid w:val="000025B4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16B2"/>
    <w:rsid w:val="006A3CE7"/>
    <w:rsid w:val="006C35E8"/>
    <w:rsid w:val="00712B8D"/>
    <w:rsid w:val="00743379"/>
    <w:rsid w:val="00747550"/>
    <w:rsid w:val="007803B7"/>
    <w:rsid w:val="00791207"/>
    <w:rsid w:val="007A7C08"/>
    <w:rsid w:val="007B2F5C"/>
    <w:rsid w:val="007C5F05"/>
    <w:rsid w:val="00825ED8"/>
    <w:rsid w:val="00832043"/>
    <w:rsid w:val="00832F81"/>
    <w:rsid w:val="00841714"/>
    <w:rsid w:val="008501C7"/>
    <w:rsid w:val="00870906"/>
    <w:rsid w:val="0088143B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80A8B"/>
    <w:rsid w:val="00DC0F74"/>
    <w:rsid w:val="00DC79BB"/>
    <w:rsid w:val="00DF0A0F"/>
    <w:rsid w:val="00E34D58"/>
    <w:rsid w:val="00E941EF"/>
    <w:rsid w:val="00EB1C1B"/>
    <w:rsid w:val="00EB779A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00A7C"/>
  <w15:chartTrackingRefBased/>
  <w15:docId w15:val="{5889924F-81A0-4369-8C67-DEDE93FB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200607652244929255EFB20C819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24A0A-6F73-4AC0-BE47-F77F04247D50}"/>
      </w:docPartPr>
      <w:docPartBody>
        <w:p w:rsidR="00000000" w:rsidRDefault="00D32ABB">
          <w:pPr>
            <w:pStyle w:val="B0200607652244929255EFB20C8197C6"/>
          </w:pPr>
          <w:r w:rsidRPr="00791207">
            <w:rPr>
              <w:lang w:bidi="ru-RU"/>
            </w:rPr>
            <w:t>Навыки</w:t>
          </w:r>
        </w:p>
      </w:docPartBody>
    </w:docPart>
    <w:docPart>
      <w:docPartPr>
        <w:name w:val="71B7C5F40D9342D3AB31E834BE5681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AF6D85-8D5E-430B-801E-27A3B40C6F52}"/>
      </w:docPartPr>
      <w:docPartBody>
        <w:p w:rsidR="00000000" w:rsidRDefault="00D32ABB">
          <w:pPr>
            <w:pStyle w:val="71B7C5F40D9342D3AB31E834BE5681BA"/>
          </w:pPr>
          <w:r w:rsidRPr="00791207">
            <w:rPr>
              <w:lang w:bidi="ru-RU"/>
            </w:rPr>
            <w:t>Образование</w:t>
          </w:r>
        </w:p>
      </w:docPartBody>
    </w:docPart>
    <w:docPart>
      <w:docPartPr>
        <w:name w:val="A65C0E9E8DCA4BEB917DB0EC2FE8E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57A60-2D1B-4937-9D70-F03766707527}"/>
      </w:docPartPr>
      <w:docPartBody>
        <w:p w:rsidR="00000000" w:rsidRDefault="00D32ABB">
          <w:pPr>
            <w:pStyle w:val="A65C0E9E8DCA4BEB917DB0EC2FE8E3B2"/>
          </w:pPr>
          <w:r w:rsidRPr="00791207">
            <w:rPr>
              <w:lang w:bidi="ru-RU"/>
            </w:rPr>
            <w:t>Опыт общественной работы</w:t>
          </w:r>
          <w:r w:rsidRPr="00791207">
            <w:rPr>
              <w:lang w:bidi="ru-RU"/>
            </w:rPr>
            <w:t xml:space="preserve"> или руководства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BB"/>
    <w:rsid w:val="00D3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D1280382FB4DCD8842666990E9B91B">
    <w:name w:val="6AD1280382FB4DCD8842666990E9B91B"/>
  </w:style>
  <w:style w:type="paragraph" w:customStyle="1" w:styleId="670F8C7ACC8A4A889F4FC3A17007F7EE">
    <w:name w:val="670F8C7ACC8A4A889F4FC3A17007F7EE"/>
  </w:style>
  <w:style w:type="paragraph" w:customStyle="1" w:styleId="B187FDF0ABD94B2F8F1C234D779DD03F">
    <w:name w:val="B187FDF0ABD94B2F8F1C234D779DD03F"/>
  </w:style>
  <w:style w:type="paragraph" w:customStyle="1" w:styleId="523C0930DD724260A93691D2A580671B">
    <w:name w:val="523C0930DD724260A93691D2A580671B"/>
  </w:style>
  <w:style w:type="paragraph" w:customStyle="1" w:styleId="36F899439CB04EDB853FF96DB23DFFDA">
    <w:name w:val="36F899439CB04EDB853FF96DB23DFFDA"/>
  </w:style>
  <w:style w:type="paragraph" w:customStyle="1" w:styleId="2775443C5FAB4CA08CB525479438D95A">
    <w:name w:val="2775443C5FAB4CA08CB525479438D95A"/>
  </w:style>
  <w:style w:type="paragraph" w:customStyle="1" w:styleId="77CDA4A4AD734E619929017F0B364360">
    <w:name w:val="77CDA4A4AD734E619929017F0B364360"/>
  </w:style>
  <w:style w:type="paragraph" w:customStyle="1" w:styleId="B0200607652244929255EFB20C8197C6">
    <w:name w:val="B0200607652244929255EFB20C8197C6"/>
  </w:style>
  <w:style w:type="paragraph" w:customStyle="1" w:styleId="D29BBFF76C644CCDBC63E7E7B73059F9">
    <w:name w:val="D29BBFF76C644CCDBC63E7E7B73059F9"/>
  </w:style>
  <w:style w:type="paragraph" w:customStyle="1" w:styleId="0CE172AFADBD4591826D0CC4734F0E60">
    <w:name w:val="0CE172AFADBD4591826D0CC4734F0E60"/>
  </w:style>
  <w:style w:type="paragraph" w:customStyle="1" w:styleId="D038A93B21734C8784911C05AB03E521">
    <w:name w:val="D038A93B21734C8784911C05AB03E521"/>
  </w:style>
  <w:style w:type="paragraph" w:customStyle="1" w:styleId="16E5A86C26274669B5CE95D78D9FC435">
    <w:name w:val="16E5A86C26274669B5CE95D78D9FC435"/>
  </w:style>
  <w:style w:type="paragraph" w:customStyle="1" w:styleId="B7B4A5CA510243399740A41DD45A1D42">
    <w:name w:val="B7B4A5CA510243399740A41DD45A1D42"/>
  </w:style>
  <w:style w:type="paragraph" w:customStyle="1" w:styleId="446050FE40084F8688364C8B39979F88">
    <w:name w:val="446050FE40084F8688364C8B39979F88"/>
  </w:style>
  <w:style w:type="paragraph" w:customStyle="1" w:styleId="A11E90837BBA425588FF7126CA0B40A3">
    <w:name w:val="A11E90837BBA425588FF7126CA0B40A3"/>
  </w:style>
  <w:style w:type="paragraph" w:customStyle="1" w:styleId="4FCFE74F81104329BEA06AE8EE7148B2">
    <w:name w:val="4FCFE74F81104329BEA06AE8EE7148B2"/>
  </w:style>
  <w:style w:type="paragraph" w:customStyle="1" w:styleId="9E89152B406B44E395A83DB6A14CA7FC">
    <w:name w:val="9E89152B406B44E395A83DB6A14CA7FC"/>
  </w:style>
  <w:style w:type="paragraph" w:customStyle="1" w:styleId="28EB47BC66B44B88A92C54D8EC97C12A">
    <w:name w:val="28EB47BC66B44B88A92C54D8EC97C12A"/>
  </w:style>
  <w:style w:type="paragraph" w:customStyle="1" w:styleId="71B7C5F40D9342D3AB31E834BE5681BA">
    <w:name w:val="71B7C5F40D9342D3AB31E834BE5681BA"/>
  </w:style>
  <w:style w:type="paragraph" w:customStyle="1" w:styleId="15BC3250DFFA476F94F8B16AF638383C">
    <w:name w:val="15BC3250DFFA476F94F8B16AF638383C"/>
  </w:style>
  <w:style w:type="paragraph" w:customStyle="1" w:styleId="9C42DE04E5C149EE95C8593422F8A454">
    <w:name w:val="9C42DE04E5C149EE95C8593422F8A454"/>
  </w:style>
  <w:style w:type="paragraph" w:customStyle="1" w:styleId="E8628A890A4A431D99F0FF98B3C3DAC9">
    <w:name w:val="E8628A890A4A431D99F0FF98B3C3DAC9"/>
  </w:style>
  <w:style w:type="paragraph" w:customStyle="1" w:styleId="A65C0E9E8DCA4BEB917DB0EC2FE8E3B2">
    <w:name w:val="A65C0E9E8DCA4BEB917DB0EC2FE8E3B2"/>
  </w:style>
  <w:style w:type="paragraph" w:customStyle="1" w:styleId="C64C4D43B390437B9CBC795BF1C75C32">
    <w:name w:val="C64C4D43B390437B9CBC795BF1C75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59B37-5E86-452A-A9D7-A265223C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</Template>
  <TotalTime>53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2018-01-31T15:26:00Z</dcterms:created>
  <dcterms:modified xsi:type="dcterms:W3CDTF">2018-01-31T16:19:00Z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